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BodyText"/>
      </w:pPr>
      <w:r>
        <w:t xml:space="preserve">Reference: </w:t>
      </w:r>
      <w:r>
        <w:fldChar w:fldCharType="begin"/>
      </w:r>
      <w:r>
        <w:instrText xml:space="preserve"> REF _Ref532390737 \r \h </w:instrText>
      </w:r>
      <w:r>
        <w:instrText xml:space="preserve"> \* MERGEFORMAT </w:instrText>
      </w:r>
      <w:r>
      </w:r>
      <w:r>
        <w:fldChar w:fldCharType="separate"/>
      </w:r>
      <w:r>
        <w:t>Schedule</w:t>
      </w:r>
      <w:r>
        <w:fldChar w:fldCharType="end"/>
      </w:r>
      <w:r>
        <w:t>.</w:t>
      </w:r>
    </w:p>
    <w:p>
      <w:pPr>
        <w:pStyle w:val="Heading7"/>
      </w:pPr>
      <w:bookmarkStart w:id="43" w:name="_Ref532390737"/>
      <w:bookmarkEnd w:id="43"/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CB91" w14:textId="77777777" w:rsidR="00430A4F" w:rsidRDefault="00430A4F" w:rsidP="00AB7C8C">
      <w:r>
        <w:separator/>
      </w:r>
    </w:p>
  </w:endnote>
  <w:endnote w:type="continuationSeparator" w:id="0">
    <w:p w14:paraId="1F4D89A0" w14:textId="77777777" w:rsidR="00430A4F" w:rsidRDefault="00430A4F" w:rsidP="00AB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Sans">
    <w:altName w:val="Arial"/>
    <w:charset w:val="00"/>
    <w:family w:val="swiss"/>
    <w:pitch w:val="variable"/>
    <w:sig w:usb0="80000A67" w:usb1="00000000" w:usb2="00000000" w:usb3="00000000" w:csb0="000001F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528AD" w14:textId="77777777" w:rsidR="00430A4F" w:rsidRDefault="00430A4F" w:rsidP="00AB7C8C">
      <w:r>
        <w:separator/>
      </w:r>
    </w:p>
  </w:footnote>
  <w:footnote w:type="continuationSeparator" w:id="0">
    <w:p w14:paraId="725B57E7" w14:textId="77777777" w:rsidR="00430A4F" w:rsidRDefault="00430A4F" w:rsidP="00AB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24" w15:restartNumberingAfterBreak="0">
    <w:multiLevelType w:val="multilevel"/>
    <w:lvl w:ilvl="0">
      <w:start w:val="1"/>
      <w:numFmt w:val="none"/>
      <w:pStyle w:val="Heading7"/>
      <w:lvlText w:val="Schedule%1"/>
      <w:lvlJc w:val="left"/>
    </w:lvl>
  </w:abstractNum>
  <w:num w:numId="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1MDUwt7AwNAdSpko6SsGpxcWZ+XkgBUa1ABk5D4osAAAA"/>
    <w:docVar w:name="xFooterText" w:val="39973157_2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27FF"/>
  <w15:docId w15:val="{5FF21A49-3AED-4D52-BF44-FFF2F335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style w:type="paragraph" w:styleId="Heading7">
    <w:name w:val="heading 7"/>
    <w:aliases w:val="(1)"/>
    <w:qFormat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13" Type="http://schemas.openxmlformats.org/officeDocument/2006/relationships/theme" Target="theme/theme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ntTable" Target="fontTable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
</file>

<file path=word/_rels/settings.xml.rels><?xml version="1.0" encoding="UTF-8" standalone="yes"?>
<Relationships xmlns="http://schemas.openxmlformats.org/package/2006/relationships">
  <Relationship Id="rId1" Type="http://schemas.openxmlformats.org/officeDocument/2006/relationships/attachedTemplate" Target="file:///I:\WP\Client%20Templates\LegalVision%20Agreement.dot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A443-7AC0-214A-8BC2-824343A5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LegalVision Agreement</Template>
  <TotalTime>9</TotalTime>
  <Pages>16</Pages>
  <Words>4268</Words>
  <Characters>22537</Characters>
  <Application>Microsoft Office Word</Application>
  <DocSecurity>0</DocSecurity>
  <Lines>536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Henry Ho</cp:lastModifiedBy>
  <cp:revision>10</cp:revision>
  <cp:lastPrinted>2017-10-25T22:52:00Z</cp:lastPrinted>
  <dcterms:created xsi:type="dcterms:W3CDTF">2021-02-23T13:02:00Z</dcterms:created>
  <dcterms:modified xsi:type="dcterms:W3CDTF">2021-02-23T13:13:00Z</dcterms:modified>
</cp:coreProperties>
</file>