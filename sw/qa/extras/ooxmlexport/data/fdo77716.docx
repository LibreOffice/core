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6768B3">
      <w:proofErr w:type="gramStart"/>
      <w:r>
        <w:t xml:space="preserve">First </w:t>
      </w:r>
      <w:proofErr w:type="spellStart"/>
      <w:r>
        <w:t>para</w:t>
      </w:r>
      <w:proofErr w:type="spellEnd"/>
      <w:r>
        <w:t>.</w:t>
      </w:r>
      <w:proofErr w:type="gramEnd"/>
    </w:p>
    <w:p w:rsidR="006768B3" w:rsidRDefault="006768B3" w:rsidP="00B73A9A">
      <w:pPr>
        <w:pStyle w:val="Standard"/>
      </w:pPr>
      <w:r>
        <w:t xml:space="preserve">Second </w:t>
      </w:r>
      <w:proofErr w:type="spellStart"/>
      <w:r>
        <w:t>para</w:t>
      </w:r>
      <w:proofErr w:type="spellEnd"/>
      <w:r>
        <w:t>: there should be spacing between these two.</w:t>
      </w:r>
      <w:bookmarkStart w:id="0" w:name="_GoBack"/>
      <w:bookmarkEnd w:id="0"/>
    </w:p>
    <w:sectPr w:rsidR="006768B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B3"/>
    <w:rsid w:val="002D2783"/>
    <w:rsid w:val="00362ABF"/>
    <w:rsid w:val="006768B3"/>
    <w:rsid w:val="007E164F"/>
    <w:rsid w:val="009B53BC"/>
    <w:rsid w:val="00B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73A9A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00B73A9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2</cp:revision>
  <dcterms:created xsi:type="dcterms:W3CDTF">2014-10-16T08:02:00Z</dcterms:created>
  <dcterms:modified xsi:type="dcterms:W3CDTF">2014-10-16T08:03:00Z</dcterms:modified>
</cp:coreProperties>
</file>