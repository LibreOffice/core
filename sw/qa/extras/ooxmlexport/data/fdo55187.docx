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F96" w:rsidRDefault="00803F96">
      <w:r>
        <w:t>lup</w:t>
      </w:r>
      <w:r>
        <w:t>č</w:t>
      </w:r>
      <w:r>
        <w:t>ka</w:t>
      </w:r>
    </w:p>
    <w:sectPr w:rsidR="00000000" w:rsidSect="00803F96"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3F96" w:rsidRDefault="00803F96" w:rsidP="00803F96">
      <w:r>
        <w:separator/>
      </w:r>
    </w:p>
  </w:endnote>
  <w:endnote w:type="continuationSeparator" w:id="1">
    <w:p w:rsidR="00803F96" w:rsidRDefault="00803F96" w:rsidP="00803F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V Boli">
    <w:charset w:val="00"/>
    <w:family w:val="auto"/>
    <w:pitch w:val="variable"/>
    <w:sig w:usb0="00000003" w:usb1="00000000" w:usb2="00000100" w:usb3="00000000" w:csb0="00000001" w:csb1="00000000"/>
  </w:font>
  <w:font w:name="MV Boli CE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F96" w:rsidRDefault="00803F96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3F96" w:rsidRDefault="00803F96" w:rsidP="00803F96">
      <w:r>
        <w:separator/>
      </w:r>
    </w:p>
  </w:footnote>
  <w:footnote w:type="continuationSeparator" w:id="1">
    <w:p w:rsidR="00803F96" w:rsidRDefault="00803F96" w:rsidP="00803F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F96" w:rsidRDefault="00803F96">
    <w:pPr>
      <w:tabs>
        <w:tab w:val="center" w:pos="4320"/>
        <w:tab w:val="right" w:pos="8640"/>
      </w:tabs>
      <w:rPr>
        <w:rFonts w:cstheme="minorBidi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pos w:val="sectEnd"/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803F96"/>
    <w:rsid w:val="00803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