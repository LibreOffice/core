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1346" w14:textId="77777777" w:rsidR="00730B0A" w:rsidRDefault="00730B0A">
      <w:r>
        <w:rPr>
          <w:noProof/>
        </w:rPr>
        <w:pict w14:anchorId="144A5C78">
          <v:group id="Canvas 1" o:spid="_x0000_s1026" editas="canvas" style="position:absolute;margin-left:.2pt;margin-top:14.4pt;width:226.5pt;height:113.25pt;z-index:1;mso-position-vertical-relative:page;mso-width-relative:margin;mso-height-relative:margin" coordsize="28765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8765;height:14382;visibility:visible" stroked="t" strokecolor="red">
              <v:fill o:detectmouseclick="t"/>
              <v:path o:connecttype="none"/>
            </v:shape>
            <v:shape id="Arc 3" o:spid="_x0000_s1028" style="position:absolute;left:7239;top:5429;width:14478;height:3619;rotation:1966080fd;visibility:visible;mso-wrap-style:square;v-text-anchor:middle" coordsize="14478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" path="m723900,nsc1123699,,1447800,81025,1447800,180975r-723900,l723900,xem723900,nfc1123699,,1447800,81025,1447800,180975e" fillcolor="#4f81bd" strokecolor="#385d8a" strokeweight="2pt">
              <v:path arrowok="t" o:connecttype="custom" o:connectlocs="723900,0;1447800,180975" o:connectangles="0,0"/>
            </v:shape>
            <w10:wrap type="topAndBottom" anchory="page"/>
          </v:group>
        </w:pict>
      </w:r>
      <w:r w:rsidR="002F0885">
        <w:t>After drawing canvas</w:t>
      </w:r>
    </w:p>
    <w:sectPr w:rsidR="00730B0A" w:rsidSect="00D8406E">
      <w:pgSz w:w="11906" w:h="8391" w:orient="landscape" w:code="1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oNotTrackMoves/>
  <w:defaultTabStop w:val="720"/>
  <w:hyphenationZone w:val="425"/>
  <w:drawingGridHorizontalSpacing w:val="284"/>
  <w:drawingGridVerticalSpacing w:val="284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885"/>
    <w:rsid w:val="000C1ECD"/>
    <w:rsid w:val="001E693C"/>
    <w:rsid w:val="002F0885"/>
    <w:rsid w:val="00321565"/>
    <w:rsid w:val="00326855"/>
    <w:rsid w:val="004411A7"/>
    <w:rsid w:val="004704AD"/>
    <w:rsid w:val="004E38BB"/>
    <w:rsid w:val="005702D9"/>
    <w:rsid w:val="0062363A"/>
    <w:rsid w:val="007257C4"/>
    <w:rsid w:val="00730B0A"/>
    <w:rsid w:val="0087728C"/>
    <w:rsid w:val="00936920"/>
    <w:rsid w:val="00AB7264"/>
    <w:rsid w:val="00B1519E"/>
    <w:rsid w:val="00BB620D"/>
    <w:rsid w:val="00BD6080"/>
    <w:rsid w:val="00BF447E"/>
    <w:rsid w:val="00C26373"/>
    <w:rsid w:val="00D8406E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B71D3BA"/>
  <w14:discardImageEditingData/>
  <w14:defaultImageDpi w14:val="32767"/>
  <w15:chartTrackingRefBased/>
  <w15:docId w15:val="{6F157C51-B7BB-4295-ADCD-D86BAD8E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A5%20landscape%20small%20mar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 landscape small margin.dotx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2021-05-24T14:58:00Z</dcterms:created>
  <dcterms:modified xsi:type="dcterms:W3CDTF">2021-05-24T14:58:00Z</dcterms:modified>
</cp:coreProperties>
</file>